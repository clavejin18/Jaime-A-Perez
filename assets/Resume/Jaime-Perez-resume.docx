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15C" w:rsidRPr="008F1327" w:rsidRDefault="00072C97">
      <w:pPr>
        <w:pStyle w:val="Name"/>
        <w:rPr>
          <w:rFonts w:ascii="Times New Roman" w:hAnsi="Times New Roman" w:cs="Times New Roman"/>
          <w:sz w:val="28"/>
          <w:szCs w:val="28"/>
        </w:rPr>
      </w:pPr>
      <w:r w:rsidRPr="008F1327">
        <w:rPr>
          <w:rFonts w:ascii="Times New Roman" w:hAnsi="Times New Roman" w:cs="Times New Roman"/>
          <w:sz w:val="28"/>
          <w:szCs w:val="28"/>
        </w:rPr>
        <w:t>Jaime Perez</w:t>
      </w:r>
    </w:p>
    <w:p w:rsidR="00A2615C" w:rsidRPr="008F1327" w:rsidRDefault="00072C97">
      <w:pPr>
        <w:pStyle w:val="ContactInfo"/>
        <w:rPr>
          <w:rFonts w:ascii="Times New Roman" w:hAnsi="Times New Roman" w:cs="Times New Roman"/>
          <w:sz w:val="28"/>
          <w:szCs w:val="28"/>
        </w:rPr>
      </w:pPr>
      <w:r w:rsidRPr="008F1327">
        <w:rPr>
          <w:rFonts w:ascii="Times New Roman" w:hAnsi="Times New Roman" w:cs="Times New Roman"/>
          <w:sz w:val="28"/>
          <w:szCs w:val="28"/>
        </w:rPr>
        <w:t>41 Linden Drive, Santa Clara, CA 95050| (559) 731-6840| clavejin18@gmail.com</w:t>
      </w:r>
    </w:p>
    <w:p w:rsidR="00A2615C" w:rsidRPr="008F1327" w:rsidRDefault="00EE428D">
      <w:pPr>
        <w:pStyle w:val="Heading1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819804518"/>
          <w:placeholder>
            <w:docPart w:val="79285172C238254FB26FC3D551DF7819"/>
          </w:placeholder>
          <w:temporary/>
          <w:showingPlcHdr/>
          <w15:appearance w15:val="hidden"/>
        </w:sdtPr>
        <w:sdtEndPr/>
        <w:sdtContent>
          <w:r w:rsidRPr="008F1327">
            <w:rPr>
              <w:rFonts w:ascii="Times New Roman" w:hAnsi="Times New Roman" w:cs="Times New Roman"/>
              <w:sz w:val="28"/>
              <w:szCs w:val="28"/>
            </w:rPr>
            <w:t>Skills Summary</w:t>
          </w:r>
        </w:sdtContent>
      </w:sdt>
    </w:p>
    <w:p w:rsidR="00A2615C" w:rsidRPr="008F1327" w:rsidRDefault="00072C97">
      <w:pPr>
        <w:spacing w:after="180"/>
        <w:rPr>
          <w:rFonts w:ascii="Times New Roman" w:hAnsi="Times New Roman" w:cs="Times New Roman"/>
          <w:sz w:val="28"/>
          <w:szCs w:val="28"/>
        </w:rPr>
      </w:pPr>
      <w:r w:rsidRPr="008F1327">
        <w:rPr>
          <w:rFonts w:ascii="Times New Roman" w:hAnsi="Times New Roman" w:cs="Times New Roman"/>
          <w:sz w:val="28"/>
          <w:szCs w:val="28"/>
        </w:rPr>
        <w:t>To Be Added</w:t>
      </w:r>
    </w:p>
    <w:p w:rsidR="00A2615C" w:rsidRPr="008F1327" w:rsidRDefault="00EE428D" w:rsidP="00072C97">
      <w:pPr>
        <w:pStyle w:val="Heading1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1150367223"/>
          <w:placeholder>
            <w:docPart w:val="A6BDEC621D10924482D5EE80EE9BB4A1"/>
          </w:placeholder>
          <w:temporary/>
          <w:showingPlcHdr/>
          <w15:appearance w15:val="hidden"/>
        </w:sdtPr>
        <w:sdtEndPr/>
        <w:sdtContent>
          <w:r w:rsidRPr="008F1327">
            <w:rPr>
              <w:rFonts w:ascii="Times New Roman" w:hAnsi="Times New Roman" w:cs="Times New Roman"/>
              <w:sz w:val="28"/>
              <w:szCs w:val="28"/>
            </w:rPr>
            <w:t>Education</w:t>
          </w:r>
        </w:sdtContent>
      </w:sdt>
    </w:p>
    <w:p w:rsidR="00072C97" w:rsidRPr="008F1327" w:rsidRDefault="00072C97" w:rsidP="00072C97">
      <w:pPr>
        <w:rPr>
          <w:rFonts w:ascii="Times New Roman" w:hAnsi="Times New Roman" w:cs="Times New Roman"/>
          <w:i/>
          <w:sz w:val="28"/>
          <w:szCs w:val="28"/>
        </w:rPr>
      </w:pPr>
      <w:r w:rsidRPr="008F1327">
        <w:rPr>
          <w:rFonts w:ascii="Times New Roman" w:hAnsi="Times New Roman" w:cs="Times New Roman"/>
          <w:i/>
          <w:sz w:val="28"/>
          <w:szCs w:val="28"/>
        </w:rPr>
        <w:t>U</w:t>
      </w:r>
      <w:r w:rsidR="008F1327" w:rsidRPr="008F1327">
        <w:rPr>
          <w:rFonts w:ascii="Times New Roman" w:hAnsi="Times New Roman" w:cs="Times New Roman"/>
          <w:i/>
          <w:sz w:val="28"/>
          <w:szCs w:val="28"/>
        </w:rPr>
        <w:t xml:space="preserve">niversity of California </w:t>
      </w:r>
      <w:proofErr w:type="gramStart"/>
      <w:r w:rsidRPr="008F1327">
        <w:rPr>
          <w:rFonts w:ascii="Times New Roman" w:hAnsi="Times New Roman" w:cs="Times New Roman"/>
          <w:i/>
          <w:sz w:val="28"/>
          <w:szCs w:val="28"/>
        </w:rPr>
        <w:t xml:space="preserve">Berkeley  </w:t>
      </w:r>
      <w:r w:rsidR="008F1327" w:rsidRPr="008F1327">
        <w:rPr>
          <w:rFonts w:ascii="Times New Roman" w:hAnsi="Times New Roman" w:cs="Times New Roman"/>
          <w:i/>
          <w:sz w:val="28"/>
          <w:szCs w:val="28"/>
        </w:rPr>
        <w:t>Extension</w:t>
      </w:r>
      <w:proofErr w:type="gramEnd"/>
      <w:r w:rsidRPr="008F1327">
        <w:rPr>
          <w:rFonts w:ascii="Times New Roman" w:hAnsi="Times New Roman" w:cs="Times New Roman"/>
          <w:i/>
          <w:sz w:val="28"/>
          <w:szCs w:val="28"/>
        </w:rPr>
        <w:t xml:space="preserve">           February 12, 2019 </w:t>
      </w:r>
      <w:r w:rsidR="008F1327" w:rsidRPr="008F1327">
        <w:rPr>
          <w:rFonts w:ascii="Times New Roman" w:hAnsi="Times New Roman" w:cs="Times New Roman"/>
          <w:i/>
          <w:sz w:val="28"/>
          <w:szCs w:val="28"/>
        </w:rPr>
        <w:t>–</w:t>
      </w:r>
      <w:r w:rsidRPr="008F1327">
        <w:rPr>
          <w:rFonts w:ascii="Times New Roman" w:hAnsi="Times New Roman" w:cs="Times New Roman"/>
          <w:i/>
          <w:sz w:val="28"/>
          <w:szCs w:val="28"/>
        </w:rPr>
        <w:t xml:space="preserve"> Present</w:t>
      </w:r>
    </w:p>
    <w:p w:rsidR="008F1327" w:rsidRDefault="008F1327" w:rsidP="00072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Full Stack Program </w:t>
      </w:r>
    </w:p>
    <w:p w:rsidR="008F1327" w:rsidRDefault="008F1327" w:rsidP="00072C97">
      <w:pPr>
        <w:rPr>
          <w:rFonts w:ascii="Times New Roman" w:hAnsi="Times New Roman" w:cs="Times New Roman"/>
          <w:sz w:val="28"/>
          <w:szCs w:val="28"/>
        </w:rPr>
      </w:pPr>
    </w:p>
    <w:p w:rsidR="008F1327" w:rsidRDefault="008F1327" w:rsidP="00072C97">
      <w:pPr>
        <w:rPr>
          <w:rFonts w:ascii="Times New Roman" w:hAnsi="Times New Roman" w:cs="Times New Roman"/>
          <w:i/>
          <w:sz w:val="28"/>
          <w:szCs w:val="28"/>
        </w:rPr>
      </w:pPr>
      <w:r w:rsidRPr="008F1327">
        <w:rPr>
          <w:rFonts w:ascii="Times New Roman" w:hAnsi="Times New Roman" w:cs="Times New Roman"/>
          <w:i/>
          <w:sz w:val="28"/>
          <w:szCs w:val="28"/>
        </w:rPr>
        <w:t>University of California Santa Cruz</w:t>
      </w:r>
      <w:r>
        <w:rPr>
          <w:rFonts w:ascii="Times New Roman" w:hAnsi="Times New Roman" w:cs="Times New Roman"/>
          <w:i/>
          <w:sz w:val="28"/>
          <w:szCs w:val="28"/>
        </w:rPr>
        <w:t>.                   September 23, 2010 – March 24, 2016</w:t>
      </w:r>
    </w:p>
    <w:p w:rsidR="008F1327" w:rsidRPr="008F1327" w:rsidRDefault="008F1327" w:rsidP="00072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Computational Mathematics B.A.</w:t>
      </w:r>
    </w:p>
    <w:p w:rsidR="00A2615C" w:rsidRPr="008F1327" w:rsidRDefault="00A2615C">
      <w:pPr>
        <w:rPr>
          <w:rFonts w:ascii="Times New Roman" w:hAnsi="Times New Roman" w:cs="Times New Roman"/>
          <w:sz w:val="28"/>
          <w:szCs w:val="28"/>
        </w:rPr>
      </w:pPr>
    </w:p>
    <w:p w:rsidR="00A2615C" w:rsidRPr="008F1327" w:rsidRDefault="00EE428D">
      <w:pPr>
        <w:pStyle w:val="Heading1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617349259"/>
          <w:placeholder>
            <w:docPart w:val="7E1D2EDAD4CDF543AF63FFF355B6C1D9"/>
          </w:placeholder>
          <w:temporary/>
          <w:showingPlcHdr/>
          <w15:appearance w15:val="hidden"/>
        </w:sdtPr>
        <w:sdtEndPr/>
        <w:sdtContent>
          <w:r w:rsidRPr="008F1327">
            <w:rPr>
              <w:rFonts w:ascii="Times New Roman" w:hAnsi="Times New Roman" w:cs="Times New Roman"/>
              <w:sz w:val="28"/>
              <w:szCs w:val="28"/>
            </w:rPr>
            <w:t>Experience</w:t>
          </w:r>
        </w:sdtContent>
      </w:sdt>
    </w:p>
    <w:p w:rsidR="00A2615C" w:rsidRPr="008F1327" w:rsidRDefault="00072C97">
      <w:pPr>
        <w:pStyle w:val="Heading2"/>
        <w:rPr>
          <w:rFonts w:ascii="Times New Roman" w:hAnsi="Times New Roman" w:cs="Times New Roman"/>
          <w:sz w:val="28"/>
          <w:szCs w:val="28"/>
        </w:rPr>
      </w:pPr>
      <w:proofErr w:type="spellStart"/>
      <w:r w:rsidRPr="008F1327">
        <w:rPr>
          <w:rFonts w:ascii="Times New Roman" w:hAnsi="Times New Roman" w:cs="Times New Roman"/>
          <w:sz w:val="28"/>
          <w:szCs w:val="28"/>
        </w:rPr>
        <w:t>Perspecta</w:t>
      </w:r>
      <w:proofErr w:type="spellEnd"/>
    </w:p>
    <w:p w:rsidR="00A2615C" w:rsidRPr="008F1327" w:rsidRDefault="008F132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F1327">
        <w:rPr>
          <w:rFonts w:ascii="Times New Roman" w:hAnsi="Times New Roman" w:cs="Times New Roman"/>
          <w:sz w:val="28"/>
          <w:szCs w:val="28"/>
        </w:rPr>
        <w:t>Q.A. Engineer / June 1</w:t>
      </w:r>
      <w:r w:rsidRPr="008F132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8F1327">
        <w:rPr>
          <w:rFonts w:ascii="Times New Roman" w:hAnsi="Times New Roman" w:cs="Times New Roman"/>
          <w:sz w:val="28"/>
          <w:szCs w:val="28"/>
        </w:rPr>
        <w:t>, 2018 – Present</w:t>
      </w:r>
    </w:p>
    <w:p w:rsidR="008F1327" w:rsidRPr="008F1327" w:rsidRDefault="008F1327" w:rsidP="008F1327">
      <w:pPr>
        <w:rPr>
          <w:rFonts w:ascii="Times New Roman" w:hAnsi="Times New Roman" w:cs="Times New Roman"/>
          <w:sz w:val="28"/>
          <w:szCs w:val="28"/>
        </w:rPr>
      </w:pPr>
      <w:r w:rsidRPr="008F1327">
        <w:rPr>
          <w:rFonts w:ascii="Times New Roman" w:hAnsi="Times New Roman" w:cs="Times New Roman"/>
          <w:sz w:val="28"/>
          <w:szCs w:val="28"/>
        </w:rPr>
        <w:t xml:space="preserve">To Be Added </w:t>
      </w:r>
    </w:p>
    <w:p w:rsidR="008F1327" w:rsidRPr="008F1327" w:rsidRDefault="008F1327" w:rsidP="008F1327">
      <w:pPr>
        <w:rPr>
          <w:rFonts w:ascii="Times New Roman" w:hAnsi="Times New Roman" w:cs="Times New Roman"/>
          <w:sz w:val="28"/>
          <w:szCs w:val="28"/>
        </w:rPr>
      </w:pPr>
    </w:p>
    <w:p w:rsidR="008F1327" w:rsidRDefault="008F1327" w:rsidP="008F1327">
      <w:pPr>
        <w:rPr>
          <w:rFonts w:ascii="Times New Roman" w:hAnsi="Times New Roman" w:cs="Times New Roman"/>
          <w:sz w:val="28"/>
          <w:szCs w:val="28"/>
        </w:rPr>
      </w:pPr>
      <w:r w:rsidRPr="008F1327">
        <w:rPr>
          <w:rFonts w:ascii="Times New Roman" w:hAnsi="Times New Roman" w:cs="Times New Roman"/>
          <w:b/>
          <w:i/>
          <w:sz w:val="28"/>
          <w:szCs w:val="28"/>
        </w:rPr>
        <w:t>Vencore</w:t>
      </w:r>
    </w:p>
    <w:p w:rsidR="008F1327" w:rsidRDefault="008F1327" w:rsidP="008F13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Q.A. Engineer / November 13, 2017 – June 1</w:t>
      </w:r>
      <w:r w:rsidRPr="008F1327">
        <w:rPr>
          <w:rFonts w:ascii="Times New Roman" w:hAnsi="Times New Roman" w:cs="Times New Roman"/>
          <w:i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i/>
          <w:sz w:val="28"/>
          <w:szCs w:val="28"/>
        </w:rPr>
        <w:t>, 2018</w:t>
      </w:r>
    </w:p>
    <w:p w:rsidR="008F1327" w:rsidRPr="008F1327" w:rsidRDefault="008F1327" w:rsidP="008F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Added</w:t>
      </w:r>
    </w:p>
    <w:p w:rsidR="00A2615C" w:rsidRPr="008F1327" w:rsidRDefault="00A2615C" w:rsidP="008F1327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2615C" w:rsidRPr="008F1327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28D" w:rsidRDefault="00EE428D">
      <w:pPr>
        <w:spacing w:after="0" w:line="240" w:lineRule="auto"/>
      </w:pPr>
      <w:r>
        <w:separator/>
      </w:r>
    </w:p>
  </w:endnote>
  <w:endnote w:type="continuationSeparator" w:id="0">
    <w:p w:rsidR="00EE428D" w:rsidRDefault="00EE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15C" w:rsidRDefault="00EE42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28D" w:rsidRDefault="00EE428D">
      <w:pPr>
        <w:spacing w:after="0" w:line="240" w:lineRule="auto"/>
      </w:pPr>
      <w:r>
        <w:separator/>
      </w:r>
    </w:p>
  </w:footnote>
  <w:footnote w:type="continuationSeparator" w:id="0">
    <w:p w:rsidR="00EE428D" w:rsidRDefault="00EE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5C" w:rsidRDefault="00EE428D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4388DE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15C" w:rsidRDefault="00EE428D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497F81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97"/>
    <w:rsid w:val="00072C97"/>
    <w:rsid w:val="008F1327"/>
    <w:rsid w:val="00A2615C"/>
    <w:rsid w:val="00E10225"/>
    <w:rsid w:val="00E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7703C"/>
  <w15:chartTrackingRefBased/>
  <w15:docId w15:val="{A13083AB-3043-7646-ACEA-0609AD54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imealejandroperez/Library/Containers/com.microsoft.Word/Data/Library/Application%20Support/Microsoft/Office/16.0/DTS/en-US%7b702E37DD-B50A-F54F-8B62-D338C2BADEA9%7d/%7b1A72B62D-D6D8-8A46-9412-EE756DE87B79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285172C238254FB26FC3D551DF7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FDBC2-586B-1942-A1A1-A7E55C5E643B}"/>
      </w:docPartPr>
      <w:docPartBody>
        <w:p w:rsidR="00000000" w:rsidRDefault="00BA62DC">
          <w:pPr>
            <w:pStyle w:val="79285172C238254FB26FC3D551DF7819"/>
          </w:pPr>
          <w:r>
            <w:t>Skills Summary</w:t>
          </w:r>
        </w:p>
      </w:docPartBody>
    </w:docPart>
    <w:docPart>
      <w:docPartPr>
        <w:name w:val="A6BDEC621D10924482D5EE80EE9BB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8B2FE-B4D3-E34C-9500-ACFBC717E1A1}"/>
      </w:docPartPr>
      <w:docPartBody>
        <w:p w:rsidR="00000000" w:rsidRDefault="00BA62DC">
          <w:pPr>
            <w:pStyle w:val="A6BDEC621D10924482D5EE80EE9BB4A1"/>
          </w:pPr>
          <w:r>
            <w:t>Education</w:t>
          </w:r>
        </w:p>
      </w:docPartBody>
    </w:docPart>
    <w:docPart>
      <w:docPartPr>
        <w:name w:val="7E1D2EDAD4CDF543AF63FFF355B6C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387F-364E-E64F-8400-27C97ED34053}"/>
      </w:docPartPr>
      <w:docPartBody>
        <w:p w:rsidR="00000000" w:rsidRDefault="00BA62DC">
          <w:pPr>
            <w:pStyle w:val="7E1D2EDAD4CDF543AF63FFF355B6C1D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DC"/>
    <w:rsid w:val="00BA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5C209E572D8242B2889AA3AB178C2F">
    <w:name w:val="555C209E572D8242B2889AA3AB178C2F"/>
  </w:style>
  <w:style w:type="paragraph" w:customStyle="1" w:styleId="BBC3BF9DFFD0EC46A7F5AEE3473859C6">
    <w:name w:val="BBC3BF9DFFD0EC46A7F5AEE3473859C6"/>
  </w:style>
  <w:style w:type="paragraph" w:customStyle="1" w:styleId="79285172C238254FB26FC3D551DF7819">
    <w:name w:val="79285172C238254FB26FC3D551DF7819"/>
  </w:style>
  <w:style w:type="paragraph" w:customStyle="1" w:styleId="7DC8B8C5A64B974BAF855714342AADB8">
    <w:name w:val="7DC8B8C5A64B974BAF855714342AADB8"/>
  </w:style>
  <w:style w:type="paragraph" w:customStyle="1" w:styleId="A6BDEC621D10924482D5EE80EE9BB4A1">
    <w:name w:val="A6BDEC621D10924482D5EE80EE9BB4A1"/>
  </w:style>
  <w:style w:type="paragraph" w:customStyle="1" w:styleId="EC94954EE933FF47B26F3750B2FB6923">
    <w:name w:val="EC94954EE933FF47B26F3750B2FB6923"/>
  </w:style>
  <w:style w:type="paragraph" w:customStyle="1" w:styleId="92550E9406B4CA44ADF7F2C8488EDAF7">
    <w:name w:val="92550E9406B4CA44ADF7F2C8488EDAF7"/>
  </w:style>
  <w:style w:type="paragraph" w:customStyle="1" w:styleId="7E1D2EDAD4CDF543AF63FFF355B6C1D9">
    <w:name w:val="7E1D2EDAD4CDF543AF63FFF355B6C1D9"/>
  </w:style>
  <w:style w:type="paragraph" w:customStyle="1" w:styleId="0BED4E6EACDBD3479C9398177228A5EB">
    <w:name w:val="0BED4E6EACDBD3479C9398177228A5EB"/>
  </w:style>
  <w:style w:type="paragraph" w:customStyle="1" w:styleId="03A9D61FD170394FB2D01700D63662E2">
    <w:name w:val="03A9D61FD170394FB2D01700D63662E2"/>
  </w:style>
  <w:style w:type="paragraph" w:customStyle="1" w:styleId="1FBE3412AA8B874FB290D436EB324DDC">
    <w:name w:val="1FBE3412AA8B874FB290D436EB324DDC"/>
  </w:style>
  <w:style w:type="paragraph" w:customStyle="1" w:styleId="4886E919FD78D747B48BA1C9BCCA881E">
    <w:name w:val="4886E919FD78D747B48BA1C9BCCA881E"/>
  </w:style>
  <w:style w:type="paragraph" w:customStyle="1" w:styleId="CE0710ADD5C5E545ADC6FFF94BC022E0">
    <w:name w:val="CE0710ADD5C5E545ADC6FFF94BC022E0"/>
  </w:style>
  <w:style w:type="paragraph" w:customStyle="1" w:styleId="FF204E3A6DB3EF46A45A170CF9E9EB4B">
    <w:name w:val="FF204E3A6DB3EF46A45A170CF9E9E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jaime perez</cp:lastModifiedBy>
  <cp:revision>1</cp:revision>
  <dcterms:created xsi:type="dcterms:W3CDTF">2019-04-27T14:54:00Z</dcterms:created>
  <dcterms:modified xsi:type="dcterms:W3CDTF">2019-04-27T15:23:00Z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